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58C" w:rsidRDefault="00F7758C" w:rsidP="009B7D2F">
      <w:pPr>
        <w:pStyle w:val="NoSpacing"/>
        <w:jc w:val="center"/>
        <w:rPr>
          <w:b/>
        </w:rPr>
      </w:pPr>
    </w:p>
    <w:p w:rsidR="009B7D2F" w:rsidRDefault="009B7D2F" w:rsidP="009B7D2F">
      <w:pPr>
        <w:pStyle w:val="NoSpacing"/>
        <w:jc w:val="center"/>
        <w:rPr>
          <w:b/>
        </w:rPr>
      </w:pPr>
      <w:r w:rsidRPr="00AD52C0">
        <w:rPr>
          <w:b/>
        </w:rPr>
        <w:t>g09_YMD_Counter</w:t>
      </w:r>
    </w:p>
    <w:p w:rsidR="009B7D2F" w:rsidRDefault="009B7D2F" w:rsidP="009B7D2F">
      <w:pPr>
        <w:pStyle w:val="NoSpacing"/>
        <w:rPr>
          <w:b/>
        </w:rPr>
      </w:pPr>
    </w:p>
    <w:p w:rsidR="009B7D2F" w:rsidRDefault="009B7D2F" w:rsidP="009B7D2F">
      <w:pPr>
        <w:pStyle w:val="NoSpacing"/>
      </w:pPr>
      <w:r>
        <w:t>This circuit designs a counter circuit that counts years (ranging from 0 to 4000), months (ranging from 1 to 12) and days (ranging from 1 to 31 days) on Earth which also includes leap years in the determination of maximum day count.</w:t>
      </w:r>
    </w:p>
    <w:p w:rsidR="009B7D2F" w:rsidRDefault="009B7D2F" w:rsidP="009B7D2F">
      <w:pPr>
        <w:pStyle w:val="NoSpacing"/>
      </w:pPr>
    </w:p>
    <w:p w:rsidR="009B7D2F" w:rsidRDefault="009B7D2F" w:rsidP="009B7D2F">
      <w:pPr>
        <w:pStyle w:val="NoSpacing"/>
      </w:pPr>
      <w:r>
        <w:t>The following image is the symbol diagram for the circuit:</w:t>
      </w:r>
    </w:p>
    <w:p w:rsidR="00063978" w:rsidRDefault="00063978" w:rsidP="009B7D2F">
      <w:pPr>
        <w:pStyle w:val="NoSpacing"/>
      </w:pPr>
    </w:p>
    <w:p w:rsidR="009B7D2F" w:rsidRDefault="009B7D2F" w:rsidP="009B7D2F">
      <w:pPr>
        <w:pStyle w:val="NoSpacing"/>
      </w:pPr>
      <w:r>
        <w:rPr>
          <w:noProof/>
        </w:rPr>
        <w:drawing>
          <wp:inline distT="0" distB="0" distL="0" distR="0" wp14:anchorId="7B3E31B0" wp14:editId="1C0538AE">
            <wp:extent cx="3238500" cy="28593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2465" cy="288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2B5" w:rsidRDefault="008032B5" w:rsidP="009B7D2F">
      <w:pPr>
        <w:pStyle w:val="NoSpacing"/>
      </w:pPr>
    </w:p>
    <w:p w:rsidR="009B7D2F" w:rsidRDefault="009B7D2F" w:rsidP="009B7D2F">
      <w:pPr>
        <w:pStyle w:val="NoSpacing"/>
      </w:pPr>
    </w:p>
    <w:p w:rsidR="009B7D2F" w:rsidRDefault="009B7D2F" w:rsidP="009B7D2F">
      <w:pPr>
        <w:pStyle w:val="NoSpacing"/>
        <w:tabs>
          <w:tab w:val="left" w:pos="7260"/>
        </w:tabs>
      </w:pPr>
      <w:r>
        <w:t>The following are the input/output pins along with their VHDL descriptions:</w:t>
      </w:r>
      <w:r>
        <w:tab/>
      </w:r>
    </w:p>
    <w:p w:rsidR="009B7D2F" w:rsidRDefault="009B7D2F" w:rsidP="009B7D2F">
      <w:pPr>
        <w:pStyle w:val="NoSpacing"/>
        <w:tabs>
          <w:tab w:val="left" w:pos="7260"/>
        </w:tabs>
      </w:pPr>
    </w:p>
    <w:p w:rsidR="009B7D2F" w:rsidRDefault="009B7D2F" w:rsidP="009B7D2F">
      <w:pPr>
        <w:pStyle w:val="NoSpacing"/>
      </w:pPr>
      <w:proofErr w:type="gramStart"/>
      <w:r>
        <w:t>clock</w:t>
      </w:r>
      <w:proofErr w:type="gramEnd"/>
      <w:r>
        <w:t>:</w:t>
      </w:r>
      <w:r>
        <w:tab/>
      </w:r>
      <w:r>
        <w:tab/>
        <w:t>in</w:t>
      </w:r>
      <w:r>
        <w:tab/>
      </w:r>
      <w:proofErr w:type="spellStart"/>
      <w:r>
        <w:t>std_logic</w:t>
      </w:r>
      <w:proofErr w:type="spellEnd"/>
      <w:r>
        <w:t>;</w:t>
      </w:r>
    </w:p>
    <w:p w:rsidR="009B7D2F" w:rsidRDefault="009B7D2F" w:rsidP="009B7D2F">
      <w:pPr>
        <w:pStyle w:val="NoSpacing"/>
      </w:pPr>
      <w:proofErr w:type="gramStart"/>
      <w:r>
        <w:t>reset</w:t>
      </w:r>
      <w:proofErr w:type="gramEnd"/>
      <w:r>
        <w:t>:</w:t>
      </w:r>
      <w:r>
        <w:tab/>
      </w:r>
      <w:r>
        <w:tab/>
        <w:t>in</w:t>
      </w:r>
      <w:r>
        <w:tab/>
      </w:r>
      <w:proofErr w:type="spellStart"/>
      <w:r>
        <w:t>std_logic</w:t>
      </w:r>
      <w:proofErr w:type="spellEnd"/>
      <w:r>
        <w:t>;</w:t>
      </w:r>
    </w:p>
    <w:p w:rsidR="009B7D2F" w:rsidRDefault="009B7D2F" w:rsidP="009B7D2F">
      <w:pPr>
        <w:pStyle w:val="NoSpacing"/>
      </w:pPr>
      <w:proofErr w:type="spellStart"/>
      <w:r>
        <w:t>day_count_en</w:t>
      </w:r>
      <w:proofErr w:type="spellEnd"/>
      <w:r>
        <w:t>:</w:t>
      </w:r>
      <w:r>
        <w:tab/>
        <w:t xml:space="preserve">in </w:t>
      </w:r>
      <w:r>
        <w:tab/>
      </w:r>
      <w:proofErr w:type="spellStart"/>
      <w:r>
        <w:t>std_logic</w:t>
      </w:r>
      <w:proofErr w:type="spellEnd"/>
      <w:r>
        <w:t>;</w:t>
      </w:r>
    </w:p>
    <w:p w:rsidR="009B7D2F" w:rsidRDefault="009B7D2F" w:rsidP="009B7D2F">
      <w:pPr>
        <w:pStyle w:val="NoSpacing"/>
      </w:pPr>
      <w:proofErr w:type="spellStart"/>
      <w:r>
        <w:t>load_enable</w:t>
      </w:r>
      <w:proofErr w:type="spellEnd"/>
      <w:r>
        <w:t>:</w:t>
      </w:r>
      <w:r>
        <w:tab/>
        <w:t>in</w:t>
      </w:r>
      <w:r>
        <w:tab/>
      </w:r>
      <w:proofErr w:type="spellStart"/>
      <w:r>
        <w:t>std_logic</w:t>
      </w:r>
      <w:proofErr w:type="spellEnd"/>
      <w:r>
        <w:t>;</w:t>
      </w:r>
    </w:p>
    <w:p w:rsidR="009B7D2F" w:rsidRDefault="009B7D2F" w:rsidP="009B7D2F">
      <w:pPr>
        <w:pStyle w:val="NoSpacing"/>
      </w:pPr>
      <w:proofErr w:type="spellStart"/>
      <w:r>
        <w:t>Y_Set</w:t>
      </w:r>
      <w:proofErr w:type="spellEnd"/>
      <w:r>
        <w:tab/>
        <w:t>:</w:t>
      </w:r>
      <w:r>
        <w:tab/>
        <w:t>in</w:t>
      </w:r>
      <w:r>
        <w:tab/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11 </w:t>
      </w:r>
      <w:proofErr w:type="spellStart"/>
      <w:r>
        <w:t>downto</w:t>
      </w:r>
      <w:proofErr w:type="spellEnd"/>
      <w:r>
        <w:t xml:space="preserve"> 0);</w:t>
      </w:r>
    </w:p>
    <w:p w:rsidR="009B7D2F" w:rsidRDefault="009B7D2F" w:rsidP="009B7D2F">
      <w:pPr>
        <w:pStyle w:val="NoSpacing"/>
      </w:pPr>
      <w:proofErr w:type="spellStart"/>
      <w:r>
        <w:t>M_Set</w:t>
      </w:r>
      <w:proofErr w:type="spellEnd"/>
      <w:r>
        <w:tab/>
        <w:t>:</w:t>
      </w:r>
      <w:r>
        <w:tab/>
        <w:t>in</w:t>
      </w:r>
      <w:r>
        <w:tab/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0);</w:t>
      </w:r>
    </w:p>
    <w:p w:rsidR="009B7D2F" w:rsidRDefault="009B7D2F" w:rsidP="009B7D2F">
      <w:pPr>
        <w:pStyle w:val="NoSpacing"/>
      </w:pPr>
      <w:proofErr w:type="spellStart"/>
      <w:r>
        <w:t>D_Set</w:t>
      </w:r>
      <w:proofErr w:type="spellEnd"/>
      <w:r>
        <w:tab/>
        <w:t>:</w:t>
      </w:r>
      <w:r>
        <w:tab/>
        <w:t>in</w:t>
      </w:r>
      <w:r>
        <w:tab/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4 </w:t>
      </w:r>
      <w:proofErr w:type="spellStart"/>
      <w:r>
        <w:t>downto</w:t>
      </w:r>
      <w:proofErr w:type="spellEnd"/>
      <w:r>
        <w:t xml:space="preserve"> 0);</w:t>
      </w:r>
    </w:p>
    <w:p w:rsidR="009B7D2F" w:rsidRDefault="009B7D2F" w:rsidP="009B7D2F">
      <w:pPr>
        <w:pStyle w:val="NoSpacing"/>
      </w:pPr>
      <w:r>
        <w:t>Years</w:t>
      </w:r>
      <w:r>
        <w:tab/>
        <w:t>:</w:t>
      </w:r>
      <w:r>
        <w:tab/>
        <w:t>out</w:t>
      </w:r>
      <w:r>
        <w:tab/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11 </w:t>
      </w:r>
      <w:proofErr w:type="spellStart"/>
      <w:r>
        <w:t>downto</w:t>
      </w:r>
      <w:proofErr w:type="spellEnd"/>
      <w:r>
        <w:t xml:space="preserve"> 0);</w:t>
      </w:r>
    </w:p>
    <w:p w:rsidR="009B7D2F" w:rsidRDefault="009B7D2F" w:rsidP="009B7D2F">
      <w:pPr>
        <w:pStyle w:val="NoSpacing"/>
      </w:pPr>
      <w:r>
        <w:t>Months</w:t>
      </w:r>
      <w:r>
        <w:tab/>
        <w:t>:</w:t>
      </w:r>
      <w:r>
        <w:tab/>
        <w:t>out</w:t>
      </w:r>
      <w:r>
        <w:tab/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0);</w:t>
      </w:r>
    </w:p>
    <w:p w:rsidR="009B7D2F" w:rsidRDefault="009B7D2F" w:rsidP="009B7D2F">
      <w:pPr>
        <w:pStyle w:val="NoSpacing"/>
      </w:pPr>
      <w:r>
        <w:t>Days</w:t>
      </w:r>
      <w:r>
        <w:tab/>
        <w:t>:</w:t>
      </w:r>
      <w:r>
        <w:tab/>
        <w:t>out</w:t>
      </w:r>
      <w:r>
        <w:tab/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4 </w:t>
      </w:r>
      <w:proofErr w:type="spellStart"/>
      <w:r>
        <w:t>downto</w:t>
      </w:r>
      <w:proofErr w:type="spellEnd"/>
      <w:r>
        <w:t xml:space="preserve"> 0); </w:t>
      </w:r>
    </w:p>
    <w:p w:rsidR="009B7D2F" w:rsidRDefault="009B7D2F" w:rsidP="009B7D2F">
      <w:pPr>
        <w:pStyle w:val="NoSpacing"/>
      </w:pPr>
    </w:p>
    <w:p w:rsidR="009B7D2F" w:rsidRDefault="009B7D2F" w:rsidP="009B7D2F">
      <w:pPr>
        <w:pStyle w:val="NoSpacing"/>
      </w:pPr>
      <w:r>
        <w:t xml:space="preserve">The circuit was tested by running a functional simulation and expected results were achieved. We then created a </w:t>
      </w:r>
      <w:proofErr w:type="spellStart"/>
      <w:r>
        <w:t>testbed</w:t>
      </w:r>
      <w:proofErr w:type="spellEnd"/>
      <w:r>
        <w:t xml:space="preserve"> VHDL file to implement the circuit on the </w:t>
      </w:r>
      <w:proofErr w:type="spellStart"/>
      <w:r>
        <w:t>altera</w:t>
      </w:r>
      <w:proofErr w:type="spellEnd"/>
      <w:r>
        <w:t xml:space="preserve"> board. We connected one push button to the counter reset and the other one to the counter load enable input. In the end, we successfully achieved results on the four 7-segment LEDs which displayed years, months and days values one at a time. The functional simulation in given below:</w:t>
      </w:r>
    </w:p>
    <w:p w:rsidR="009B7D2F" w:rsidRDefault="009B7D2F" w:rsidP="009B7D2F">
      <w:pPr>
        <w:pStyle w:val="NoSpacing"/>
      </w:pPr>
      <w:r>
        <w:rPr>
          <w:noProof/>
        </w:rPr>
        <w:lastRenderedPageBreak/>
        <w:drawing>
          <wp:inline distT="0" distB="0" distL="0" distR="0" wp14:anchorId="0F5C3BE9" wp14:editId="6073252C">
            <wp:extent cx="6671945" cy="1895475"/>
            <wp:effectExtent l="0" t="0" r="0" b="9525"/>
            <wp:docPr id="6" name="Picture 6" descr="https://scontent-b.xx.fbcdn.net/hphotos-prn2/v/t35.0-12/10245030_10152111511339143_350345543_o.jpg?oh=7ca4c32b1c49a16e241bbdbe2b16c8da&amp;oe=53417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content-b.xx.fbcdn.net/hphotos-prn2/v/t35.0-12/10245030_10152111511339143_350345543_o.jpg?oh=7ca4c32b1c49a16e241bbdbe2b16c8da&amp;oe=5341777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878" cy="1897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D2F" w:rsidRDefault="009B7D2F" w:rsidP="009B7D2F">
      <w:pPr>
        <w:pStyle w:val="NoSpacing"/>
      </w:pPr>
    </w:p>
    <w:p w:rsidR="009B7D2F" w:rsidRDefault="009B7D2F" w:rsidP="009B7D2F">
      <w:pPr>
        <w:pStyle w:val="NoSpacing"/>
      </w:pPr>
      <w:r>
        <w:t>Below is the summary of FPGA resource utilization:</w:t>
      </w:r>
    </w:p>
    <w:p w:rsidR="009B7D2F" w:rsidRDefault="009B7D2F" w:rsidP="009B7D2F">
      <w:pPr>
        <w:pStyle w:val="NoSpacing"/>
      </w:pPr>
    </w:p>
    <w:p w:rsidR="009B7D2F" w:rsidRDefault="009B7D2F" w:rsidP="009B7D2F">
      <w:pPr>
        <w:pStyle w:val="NoSpacing"/>
      </w:pPr>
      <w:r>
        <w:rPr>
          <w:noProof/>
        </w:rPr>
        <w:drawing>
          <wp:inline distT="0" distB="0" distL="0" distR="0" wp14:anchorId="3C65E66C" wp14:editId="2C45841E">
            <wp:extent cx="3219450" cy="24026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4621" cy="241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4304" w:rsidRDefault="00A84304" w:rsidP="009B7D2F">
      <w:pPr>
        <w:pStyle w:val="NoSpacing"/>
      </w:pPr>
    </w:p>
    <w:p w:rsidR="00E130F5" w:rsidRDefault="00A84304">
      <w:r w:rsidRPr="00A84304">
        <w:rPr>
          <w:noProof/>
        </w:rPr>
        <w:drawing>
          <wp:inline distT="0" distB="0" distL="0" distR="0">
            <wp:extent cx="5600700" cy="3094990"/>
            <wp:effectExtent l="0" t="0" r="0" b="0"/>
            <wp:docPr id="1" name="Picture 1" descr="C:\Users\rchaga2\Downloads\im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chaga2\Downloads\image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000" cy="310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30F5" w:rsidSect="000E191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5B1" w:rsidRDefault="008032B5">
      <w:pPr>
        <w:spacing w:after="0" w:line="240" w:lineRule="auto"/>
      </w:pPr>
      <w:r>
        <w:separator/>
      </w:r>
    </w:p>
  </w:endnote>
  <w:endnote w:type="continuationSeparator" w:id="0">
    <w:p w:rsidR="003055B1" w:rsidRDefault="00803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5B1" w:rsidRDefault="008032B5">
      <w:pPr>
        <w:spacing w:after="0" w:line="240" w:lineRule="auto"/>
      </w:pPr>
      <w:r>
        <w:separator/>
      </w:r>
    </w:p>
  </w:footnote>
  <w:footnote w:type="continuationSeparator" w:id="0">
    <w:p w:rsidR="003055B1" w:rsidRDefault="00803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4F0" w:rsidRDefault="00063978">
    <w:pPr>
      <w:pStyle w:val="Header"/>
    </w:pPr>
    <w:r>
      <w:t>ECSE 323</w:t>
    </w:r>
    <w:r>
      <w:tab/>
    </w:r>
    <w:proofErr w:type="spellStart"/>
    <w:r>
      <w:t>AbuOmar</w:t>
    </w:r>
    <w:proofErr w:type="spellEnd"/>
    <w:r>
      <w:t xml:space="preserve"> Inc. Associates</w:t>
    </w:r>
    <w:r>
      <w:tab/>
      <w:t>Ravi Chaganti - 260469339</w:t>
    </w:r>
  </w:p>
  <w:p w:rsidR="008274F0" w:rsidRDefault="00063978">
    <w:pPr>
      <w:pStyle w:val="Header"/>
    </w:pPr>
    <w:r>
      <w:t>Lab 4</w:t>
    </w:r>
    <w:r>
      <w:tab/>
      <w:t>Group 09</w:t>
    </w:r>
    <w:r>
      <w:tab/>
    </w:r>
    <w:proofErr w:type="spellStart"/>
    <w:r>
      <w:t>Rohit</w:t>
    </w:r>
    <w:proofErr w:type="spellEnd"/>
    <w:r>
      <w:t xml:space="preserve"> Agarwal - 260465642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D2F"/>
    <w:rsid w:val="00063978"/>
    <w:rsid w:val="000E191E"/>
    <w:rsid w:val="000F545D"/>
    <w:rsid w:val="0022470F"/>
    <w:rsid w:val="002B4FCA"/>
    <w:rsid w:val="003055B1"/>
    <w:rsid w:val="005E6FA6"/>
    <w:rsid w:val="008032B5"/>
    <w:rsid w:val="00936E71"/>
    <w:rsid w:val="009B7D2F"/>
    <w:rsid w:val="00A84304"/>
    <w:rsid w:val="00F7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92053-F786-46BD-86D1-8BB719B9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7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7D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D2F"/>
  </w:style>
  <w:style w:type="paragraph" w:styleId="NoSpacing">
    <w:name w:val="No Spacing"/>
    <w:uiPriority w:val="1"/>
    <w:qFormat/>
    <w:rsid w:val="009B7D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F015FFDD</Template>
  <TotalTime>4</TotalTime>
  <Pages>2</Pages>
  <Words>188</Words>
  <Characters>1072</Characters>
  <Application>Microsoft Office Word</Application>
  <DocSecurity>0</DocSecurity>
  <Lines>8</Lines>
  <Paragraphs>2</Paragraphs>
  <ScaleCrop>false</ScaleCrop>
  <Company>McGill University</Company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Chaganti</dc:creator>
  <cp:keywords/>
  <dc:description/>
  <cp:lastModifiedBy>Ravi Chaganti</cp:lastModifiedBy>
  <cp:revision>13</cp:revision>
  <dcterms:created xsi:type="dcterms:W3CDTF">2014-04-05T02:07:00Z</dcterms:created>
  <dcterms:modified xsi:type="dcterms:W3CDTF">2014-04-05T03:01:00Z</dcterms:modified>
</cp:coreProperties>
</file>
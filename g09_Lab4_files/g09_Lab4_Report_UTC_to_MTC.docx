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F5" w:rsidRPr="009D3B76" w:rsidRDefault="00CB3E37" w:rsidP="009D3B76">
      <w:pPr>
        <w:pStyle w:val="NoSpacing"/>
        <w:jc w:val="center"/>
        <w:rPr>
          <w:b/>
        </w:rPr>
      </w:pPr>
    </w:p>
    <w:p w:rsidR="009D3B76" w:rsidRPr="009D3B76" w:rsidRDefault="009D3B76" w:rsidP="009D3B76">
      <w:pPr>
        <w:pStyle w:val="NoSpacing"/>
        <w:jc w:val="center"/>
        <w:rPr>
          <w:b/>
        </w:rPr>
      </w:pPr>
      <w:r w:rsidRPr="009D3B76">
        <w:rPr>
          <w:b/>
        </w:rPr>
        <w:t>G09_</w:t>
      </w:r>
      <w:r w:rsidR="00214048">
        <w:rPr>
          <w:b/>
        </w:rPr>
        <w:t>UTC_to_MTC</w:t>
      </w:r>
    </w:p>
    <w:p w:rsidR="009D3B76" w:rsidRDefault="009D3B76" w:rsidP="00AF362E">
      <w:pPr>
        <w:pStyle w:val="NoSpacing"/>
      </w:pPr>
    </w:p>
    <w:p w:rsidR="005D0CFA" w:rsidRDefault="00FF3031" w:rsidP="00AF362E">
      <w:pPr>
        <w:pStyle w:val="NoSpacing"/>
      </w:pPr>
      <w:r>
        <w:t xml:space="preserve">This module basically takes in the earth time </w:t>
      </w:r>
      <w:r w:rsidR="00DE3942">
        <w:t>and date (UTC time on the prime meridian</w:t>
      </w:r>
      <w:r w:rsidR="008555C8">
        <w:t>; coordinated universal time</w:t>
      </w:r>
      <w:r w:rsidR="00DE3942">
        <w:t xml:space="preserve">) </w:t>
      </w:r>
      <w:r>
        <w:t xml:space="preserve">as input </w:t>
      </w:r>
      <w:r w:rsidR="00BB4B46">
        <w:t>which is expressed in the format Y</w:t>
      </w:r>
      <w:proofErr w:type="gramStart"/>
      <w:r w:rsidR="00BB4B46">
        <w:t>:M:D:H:M:S</w:t>
      </w:r>
      <w:proofErr w:type="gramEnd"/>
      <w:r w:rsidR="00BB4B46">
        <w:t xml:space="preserve"> </w:t>
      </w:r>
      <w:r w:rsidR="001A00B8">
        <w:t xml:space="preserve">and eventually calculates and generates the Mars time of day </w:t>
      </w:r>
      <w:r w:rsidR="00667EA1">
        <w:t xml:space="preserve">for the Mars clock </w:t>
      </w:r>
      <w:r w:rsidR="001A00B8">
        <w:t xml:space="preserve">(MTC time on the prime meridian) </w:t>
      </w:r>
      <w:r w:rsidR="004664A1">
        <w:t>which i</w:t>
      </w:r>
      <w:r w:rsidR="00982232">
        <w:t>s expressed in the format H:M:S.</w:t>
      </w:r>
    </w:p>
    <w:p w:rsidR="00A87C8F" w:rsidRDefault="00A87C8F" w:rsidP="00AF362E">
      <w:pPr>
        <w:pStyle w:val="NoSpacing"/>
      </w:pPr>
    </w:p>
    <w:p w:rsidR="00F254A3" w:rsidRDefault="00A87C8F" w:rsidP="00F254A3">
      <w:pPr>
        <w:pStyle w:val="NoSpacing"/>
        <w:tabs>
          <w:tab w:val="center" w:pos="4680"/>
        </w:tabs>
      </w:pPr>
      <w:r>
        <w:t>Below is a symbol diagram for this circuit:</w:t>
      </w:r>
    </w:p>
    <w:p w:rsidR="00A87C8F" w:rsidRDefault="00F254A3" w:rsidP="00F254A3">
      <w:pPr>
        <w:pStyle w:val="NoSpacing"/>
        <w:tabs>
          <w:tab w:val="center" w:pos="4680"/>
        </w:tabs>
      </w:pPr>
      <w:r>
        <w:tab/>
      </w:r>
    </w:p>
    <w:p w:rsidR="00F254A3" w:rsidRDefault="00F254A3" w:rsidP="00F254A3">
      <w:pPr>
        <w:pStyle w:val="NoSpacing"/>
        <w:tabs>
          <w:tab w:val="center" w:pos="4680"/>
        </w:tabs>
      </w:pPr>
      <w:r>
        <w:rPr>
          <w:noProof/>
        </w:rPr>
        <w:drawing>
          <wp:inline distT="0" distB="0" distL="0" distR="0" wp14:anchorId="22E83F53" wp14:editId="10F5C1E7">
            <wp:extent cx="3724275" cy="29851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686" cy="29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A3" w:rsidRDefault="00F254A3" w:rsidP="00F254A3">
      <w:pPr>
        <w:pStyle w:val="NoSpacing"/>
        <w:tabs>
          <w:tab w:val="center" w:pos="4680"/>
        </w:tabs>
      </w:pPr>
    </w:p>
    <w:p w:rsidR="00A87C8F" w:rsidRDefault="00A87C8F" w:rsidP="00AF362E">
      <w:pPr>
        <w:pStyle w:val="NoSpacing"/>
      </w:pPr>
    </w:p>
    <w:p w:rsidR="001303D0" w:rsidRDefault="001303D0" w:rsidP="00AF362E">
      <w:pPr>
        <w:pStyle w:val="NoSpacing"/>
      </w:pPr>
      <w:r>
        <w:t>The following are the input/output pins</w:t>
      </w:r>
      <w:r w:rsidR="00502CD1">
        <w:t xml:space="preserve"> along with their VHDL description</w:t>
      </w:r>
      <w:r>
        <w:t>:</w:t>
      </w:r>
    </w:p>
    <w:p w:rsidR="001A0691" w:rsidRDefault="00012433" w:rsidP="001A0691">
      <w:pPr>
        <w:pStyle w:val="NoSpacing"/>
      </w:pPr>
      <w:proofErr w:type="gramStart"/>
      <w:r>
        <w:t>clock</w:t>
      </w:r>
      <w:proofErr w:type="gramEnd"/>
      <w:r>
        <w:tab/>
        <w:t>:</w:t>
      </w:r>
      <w:r>
        <w:tab/>
        <w:t xml:space="preserve">in </w:t>
      </w:r>
      <w:proofErr w:type="spellStart"/>
      <w:r>
        <w:t>std_logic</w:t>
      </w:r>
      <w:proofErr w:type="spellEnd"/>
    </w:p>
    <w:p w:rsidR="001A0691" w:rsidRDefault="00012433" w:rsidP="001A0691">
      <w:pPr>
        <w:pStyle w:val="NoSpacing"/>
      </w:pPr>
      <w:proofErr w:type="gramStart"/>
      <w:r>
        <w:t>reset</w:t>
      </w:r>
      <w:proofErr w:type="gramEnd"/>
      <w:r>
        <w:tab/>
        <w:t>:</w:t>
      </w:r>
      <w:r>
        <w:tab/>
        <w:t xml:space="preserve">in </w:t>
      </w:r>
      <w:proofErr w:type="spellStart"/>
      <w:r>
        <w:t>std_logic</w:t>
      </w:r>
      <w:proofErr w:type="spellEnd"/>
    </w:p>
    <w:p w:rsidR="001A0691" w:rsidRDefault="001A0691" w:rsidP="001A0691">
      <w:pPr>
        <w:pStyle w:val="NoSpacing"/>
      </w:pPr>
      <w:proofErr w:type="spellStart"/>
      <w:r>
        <w:t>EYears</w:t>
      </w:r>
      <w:proofErr w:type="spellEnd"/>
      <w:r>
        <w:tab/>
        <w:t>:</w:t>
      </w:r>
      <w:r>
        <w:tab/>
        <w:t>in</w:t>
      </w:r>
      <w:r w:rsidR="00012433">
        <w:t xml:space="preserve">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11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EMonths</w:t>
      </w:r>
      <w:proofErr w:type="spellEnd"/>
      <w:r>
        <w:t>:</w:t>
      </w:r>
      <w:r>
        <w:tab/>
      </w:r>
      <w:r w:rsidR="00012433">
        <w:t xml:space="preserve">in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3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EDays</w:t>
      </w:r>
      <w:proofErr w:type="spellEnd"/>
      <w:r>
        <w:tab/>
        <w:t>:</w:t>
      </w:r>
      <w:r>
        <w:tab/>
      </w:r>
      <w:r w:rsidR="00012433">
        <w:t xml:space="preserve">in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4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EHours</w:t>
      </w:r>
      <w:proofErr w:type="spellEnd"/>
      <w:r>
        <w:tab/>
        <w:t>:</w:t>
      </w:r>
      <w:r w:rsidR="00012433">
        <w:tab/>
        <w:t xml:space="preserve">in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4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EMinutes</w:t>
      </w:r>
      <w:proofErr w:type="spellEnd"/>
      <w:r>
        <w:t xml:space="preserve">: </w:t>
      </w:r>
      <w:r>
        <w:tab/>
      </w:r>
      <w:r w:rsidR="00012433">
        <w:t xml:space="preserve">in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5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ESeconds</w:t>
      </w:r>
      <w:proofErr w:type="spellEnd"/>
      <w:r>
        <w:t>:</w:t>
      </w:r>
      <w:r>
        <w:tab/>
        <w:t xml:space="preserve"> </w:t>
      </w:r>
      <w:r w:rsidR="00012433">
        <w:t xml:space="preserve">in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5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Day_Count</w:t>
      </w:r>
      <w:proofErr w:type="spellEnd"/>
      <w:r>
        <w:t>:</w:t>
      </w:r>
      <w:r>
        <w:tab/>
        <w:t xml:space="preserve">out </w:t>
      </w:r>
      <w:proofErr w:type="spellStart"/>
      <w:r>
        <w:t>std_logic_</w:t>
      </w:r>
      <w:proofErr w:type="gramStart"/>
      <w:r>
        <w:t>vect</w:t>
      </w:r>
      <w:r w:rsidR="00012433">
        <w:t>or</w:t>
      </w:r>
      <w:proofErr w:type="spellEnd"/>
      <w:r w:rsidR="00012433">
        <w:t>(</w:t>
      </w:r>
      <w:proofErr w:type="gramEnd"/>
      <w:r w:rsidR="00012433">
        <w:t xml:space="preserve">12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Second_Count</w:t>
      </w:r>
      <w:proofErr w:type="spellEnd"/>
      <w:r>
        <w:t>:</w:t>
      </w:r>
      <w:r>
        <w:tab/>
        <w:t>ou</w:t>
      </w:r>
      <w:r w:rsidR="00012433">
        <w:t xml:space="preserve">t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16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MHours</w:t>
      </w:r>
      <w:proofErr w:type="spellEnd"/>
      <w:r>
        <w:tab/>
        <w:t>:</w:t>
      </w:r>
      <w:r>
        <w:tab/>
        <w:t>o</w:t>
      </w:r>
      <w:r w:rsidR="00012433">
        <w:t xml:space="preserve">ut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4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1A0691" w:rsidRDefault="001A0691" w:rsidP="001A0691">
      <w:pPr>
        <w:pStyle w:val="NoSpacing"/>
      </w:pPr>
      <w:proofErr w:type="spellStart"/>
      <w:r>
        <w:t>MMinutes</w:t>
      </w:r>
      <w:proofErr w:type="spellEnd"/>
      <w:r>
        <w:t>:</w:t>
      </w:r>
      <w:r>
        <w:tab/>
        <w:t>o</w:t>
      </w:r>
      <w:r w:rsidR="00012433">
        <w:t xml:space="preserve">ut </w:t>
      </w:r>
      <w:proofErr w:type="spellStart"/>
      <w:r w:rsidR="00012433">
        <w:t>std_logic_</w:t>
      </w:r>
      <w:proofErr w:type="gramStart"/>
      <w:r w:rsidR="00012433">
        <w:t>vector</w:t>
      </w:r>
      <w:proofErr w:type="spellEnd"/>
      <w:r w:rsidR="00012433">
        <w:t>(</w:t>
      </w:r>
      <w:proofErr w:type="gramEnd"/>
      <w:r w:rsidR="00012433">
        <w:t xml:space="preserve">5 </w:t>
      </w:r>
      <w:proofErr w:type="spellStart"/>
      <w:r w:rsidR="00012433">
        <w:t>downto</w:t>
      </w:r>
      <w:proofErr w:type="spellEnd"/>
      <w:r w:rsidR="00012433">
        <w:t xml:space="preserve"> 0)</w:t>
      </w:r>
    </w:p>
    <w:p w:rsidR="00A229FD" w:rsidRDefault="001A0691" w:rsidP="001A0691">
      <w:pPr>
        <w:pStyle w:val="NoSpacing"/>
      </w:pPr>
      <w:proofErr w:type="spellStart"/>
      <w:r>
        <w:t>MSeconds</w:t>
      </w:r>
      <w:proofErr w:type="spellEnd"/>
      <w:r>
        <w:t>:</w:t>
      </w:r>
      <w:r>
        <w:tab/>
        <w:t xml:space="preserve">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5 </w:t>
      </w:r>
      <w:proofErr w:type="spellStart"/>
      <w:r>
        <w:t>downto</w:t>
      </w:r>
      <w:proofErr w:type="spellEnd"/>
      <w:r>
        <w:t xml:space="preserve"> 0)</w:t>
      </w:r>
      <w:r w:rsidR="00D5713A">
        <w:tab/>
      </w:r>
    </w:p>
    <w:p w:rsidR="00D5713A" w:rsidRDefault="00D5713A" w:rsidP="001A0691">
      <w:pPr>
        <w:pStyle w:val="NoSpacing"/>
      </w:pPr>
      <w:r>
        <w:tab/>
      </w:r>
    </w:p>
    <w:p w:rsidR="00FF5E3A" w:rsidRDefault="00FF5E3A" w:rsidP="002D3669">
      <w:pPr>
        <w:pStyle w:val="NoSpacing"/>
        <w:tabs>
          <w:tab w:val="left" w:pos="720"/>
          <w:tab w:val="left" w:pos="1650"/>
        </w:tabs>
      </w:pPr>
    </w:p>
    <w:p w:rsidR="001303D0" w:rsidRDefault="0093598A" w:rsidP="002D3669">
      <w:pPr>
        <w:pStyle w:val="NoSpacing"/>
        <w:tabs>
          <w:tab w:val="left" w:pos="720"/>
          <w:tab w:val="left" w:pos="1650"/>
        </w:tabs>
      </w:pPr>
      <w:r>
        <w:t xml:space="preserve">In the architecture of VHDL code, </w:t>
      </w:r>
      <w:r w:rsidR="00115975">
        <w:t xml:space="preserve">we described components </w:t>
      </w:r>
      <w:proofErr w:type="spellStart"/>
      <w:r w:rsidR="0024473F">
        <w:t>HMS_Counter</w:t>
      </w:r>
      <w:proofErr w:type="spellEnd"/>
      <w:r w:rsidR="0024473F">
        <w:t xml:space="preserve">, </w:t>
      </w:r>
      <w:proofErr w:type="spellStart"/>
      <w:r w:rsidR="0024473F">
        <w:t>YMD_Counter</w:t>
      </w:r>
      <w:proofErr w:type="spellEnd"/>
      <w:r w:rsidR="0024473F">
        <w:t xml:space="preserve"> and </w:t>
      </w:r>
      <w:proofErr w:type="spellStart"/>
      <w:r w:rsidR="0024473F">
        <w:t>Seconds_to_Days</w:t>
      </w:r>
      <w:proofErr w:type="spellEnd"/>
      <w:r w:rsidR="0024473F">
        <w:t xml:space="preserve">. </w:t>
      </w:r>
    </w:p>
    <w:p w:rsidR="00B9760D" w:rsidRDefault="00B9760D" w:rsidP="002D3669">
      <w:pPr>
        <w:pStyle w:val="NoSpacing"/>
        <w:tabs>
          <w:tab w:val="left" w:pos="720"/>
          <w:tab w:val="left" w:pos="1650"/>
        </w:tabs>
      </w:pPr>
    </w:p>
    <w:p w:rsidR="00B9760D" w:rsidRDefault="00B9760D" w:rsidP="002D3669">
      <w:pPr>
        <w:pStyle w:val="NoSpacing"/>
        <w:tabs>
          <w:tab w:val="left" w:pos="720"/>
          <w:tab w:val="left" w:pos="1650"/>
        </w:tabs>
      </w:pPr>
    </w:p>
    <w:p w:rsidR="00B67381" w:rsidRDefault="00E11222" w:rsidP="00AF362E">
      <w:pPr>
        <w:pStyle w:val="NoSpacing"/>
        <w:rPr>
          <w:noProof/>
        </w:rPr>
      </w:pPr>
      <w:r>
        <w:t xml:space="preserve">To test the </w:t>
      </w:r>
      <w:proofErr w:type="spellStart"/>
      <w:r>
        <w:t>UTC_to_MTC</w:t>
      </w:r>
      <w:proofErr w:type="spellEnd"/>
      <w:r>
        <w:t xml:space="preserve"> </w:t>
      </w:r>
      <w:r w:rsidR="00385B8F">
        <w:t xml:space="preserve">circuit, we conducted a simulation and achieved the following results as seen in the figure below. </w:t>
      </w:r>
    </w:p>
    <w:p w:rsidR="00B67381" w:rsidRDefault="00B67381" w:rsidP="00AF362E">
      <w:pPr>
        <w:pStyle w:val="NoSpacing"/>
        <w:rPr>
          <w:noProof/>
        </w:rPr>
      </w:pPr>
    </w:p>
    <w:p w:rsidR="005D0CFA" w:rsidRDefault="00992299" w:rsidP="00AF362E">
      <w:pPr>
        <w:pStyle w:val="NoSpacing"/>
      </w:pPr>
      <w:r>
        <w:rPr>
          <w:noProof/>
        </w:rPr>
        <w:drawing>
          <wp:inline distT="0" distB="0" distL="0" distR="0" wp14:anchorId="262E98AB" wp14:editId="1C85C9DE">
            <wp:extent cx="6296025" cy="1906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636" cy="19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81" w:rsidRDefault="00B67381" w:rsidP="00AF362E">
      <w:pPr>
        <w:pStyle w:val="NoSpacing"/>
      </w:pPr>
    </w:p>
    <w:p w:rsidR="00B60162" w:rsidRDefault="00B60162" w:rsidP="00AF362E">
      <w:pPr>
        <w:pStyle w:val="NoSpacing"/>
      </w:pPr>
      <w:r>
        <w:t xml:space="preserve">After comparing these values with an online Mars time calculator, we verified these results in the above simulation too. </w:t>
      </w:r>
    </w:p>
    <w:p w:rsidR="00B60162" w:rsidRDefault="00B60162" w:rsidP="00AF362E">
      <w:pPr>
        <w:pStyle w:val="NoSpacing"/>
      </w:pPr>
    </w:p>
    <w:p w:rsidR="00F21902" w:rsidRDefault="00F21902" w:rsidP="00AF362E">
      <w:pPr>
        <w:pStyle w:val="NoSpacing"/>
      </w:pPr>
      <w:r>
        <w:t>A summary of the FPGA resource utilization is given below:</w:t>
      </w:r>
    </w:p>
    <w:p w:rsidR="00B67381" w:rsidRDefault="00B67381" w:rsidP="00AF362E">
      <w:pPr>
        <w:pStyle w:val="NoSpacing"/>
        <w:rPr>
          <w:noProof/>
        </w:rPr>
      </w:pPr>
    </w:p>
    <w:p w:rsidR="00B67381" w:rsidRDefault="00B67381" w:rsidP="00AF362E">
      <w:pPr>
        <w:pStyle w:val="NoSpacing"/>
      </w:pPr>
      <w:r>
        <w:rPr>
          <w:noProof/>
        </w:rPr>
        <w:drawing>
          <wp:inline distT="0" distB="0" distL="0" distR="0" wp14:anchorId="1FCC9FF1" wp14:editId="5E040C07">
            <wp:extent cx="2543175" cy="2025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564" t="25897" r="21474" b="41026"/>
                    <a:stretch/>
                  </pic:blipFill>
                  <pic:spPr bwMode="auto">
                    <a:xfrm>
                      <a:off x="0" y="0"/>
                      <a:ext cx="2569276" cy="204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49D" w:rsidRDefault="00573A11" w:rsidP="00AA56BA">
      <w:pPr>
        <w:pStyle w:val="NoSpacing"/>
      </w:pPr>
      <w:r w:rsidRPr="00A84304">
        <w:rPr>
          <w:noProof/>
        </w:rPr>
        <w:drawing>
          <wp:inline distT="0" distB="0" distL="0" distR="0" wp14:anchorId="43CDCE53" wp14:editId="4971216A">
            <wp:extent cx="4972050" cy="2314575"/>
            <wp:effectExtent l="0" t="0" r="0" b="9525"/>
            <wp:docPr id="4" name="Picture 4" descr="C:\Users\rchaga2\Downloads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haga2\Downloads\image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82" cy="23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49D" w:rsidSect="000E19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F0" w:rsidRDefault="008274F0" w:rsidP="008274F0">
      <w:pPr>
        <w:spacing w:after="0" w:line="240" w:lineRule="auto"/>
      </w:pPr>
      <w:r>
        <w:separator/>
      </w:r>
    </w:p>
  </w:endnote>
  <w:endnote w:type="continuationSeparator" w:id="0">
    <w:p w:rsidR="008274F0" w:rsidRDefault="008274F0" w:rsidP="0082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F0" w:rsidRDefault="008274F0" w:rsidP="008274F0">
      <w:pPr>
        <w:spacing w:after="0" w:line="240" w:lineRule="auto"/>
      </w:pPr>
      <w:r>
        <w:separator/>
      </w:r>
    </w:p>
  </w:footnote>
  <w:footnote w:type="continuationSeparator" w:id="0">
    <w:p w:rsidR="008274F0" w:rsidRDefault="008274F0" w:rsidP="0082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4F0" w:rsidRDefault="008274F0">
    <w:pPr>
      <w:pStyle w:val="Header"/>
    </w:pPr>
    <w:r>
      <w:t>ECSE 323</w:t>
    </w:r>
    <w:r>
      <w:tab/>
    </w:r>
    <w:proofErr w:type="spellStart"/>
    <w:r>
      <w:t>AbuOmar</w:t>
    </w:r>
    <w:proofErr w:type="spellEnd"/>
    <w:r>
      <w:t xml:space="preserve"> Inc. Associates</w:t>
    </w:r>
    <w:r>
      <w:tab/>
      <w:t>Ravi Chaganti - 260469339</w:t>
    </w:r>
  </w:p>
  <w:p w:rsidR="008274F0" w:rsidRDefault="008274F0">
    <w:pPr>
      <w:pStyle w:val="Header"/>
    </w:pPr>
    <w:r>
      <w:t>Lab 4</w:t>
    </w:r>
    <w:r>
      <w:tab/>
    </w:r>
    <w:r w:rsidR="005B1A35">
      <w:t>Group 09</w:t>
    </w:r>
    <w:r>
      <w:tab/>
    </w:r>
    <w:proofErr w:type="spellStart"/>
    <w:r>
      <w:t>Rohit</w:t>
    </w:r>
    <w:proofErr w:type="spellEnd"/>
    <w:r>
      <w:t xml:space="preserve"> Agarwal - 260465642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F0"/>
    <w:rsid w:val="00012433"/>
    <w:rsid w:val="000A03EE"/>
    <w:rsid w:val="000D12F2"/>
    <w:rsid w:val="000E191E"/>
    <w:rsid w:val="000F545D"/>
    <w:rsid w:val="00115975"/>
    <w:rsid w:val="001303D0"/>
    <w:rsid w:val="0014148A"/>
    <w:rsid w:val="00173D21"/>
    <w:rsid w:val="001A00B8"/>
    <w:rsid w:val="001A0691"/>
    <w:rsid w:val="00200E26"/>
    <w:rsid w:val="00214048"/>
    <w:rsid w:val="0022470F"/>
    <w:rsid w:val="0024473F"/>
    <w:rsid w:val="00245C8D"/>
    <w:rsid w:val="002562E1"/>
    <w:rsid w:val="002D3669"/>
    <w:rsid w:val="00365B09"/>
    <w:rsid w:val="00385B8F"/>
    <w:rsid w:val="0039549D"/>
    <w:rsid w:val="003C5183"/>
    <w:rsid w:val="004064B8"/>
    <w:rsid w:val="00430721"/>
    <w:rsid w:val="00430847"/>
    <w:rsid w:val="004664A1"/>
    <w:rsid w:val="004F504E"/>
    <w:rsid w:val="00502CD1"/>
    <w:rsid w:val="00573A11"/>
    <w:rsid w:val="005A499B"/>
    <w:rsid w:val="005B1A35"/>
    <w:rsid w:val="005C399F"/>
    <w:rsid w:val="005D0CFA"/>
    <w:rsid w:val="00614894"/>
    <w:rsid w:val="00620755"/>
    <w:rsid w:val="00650CE5"/>
    <w:rsid w:val="00667EA1"/>
    <w:rsid w:val="00671AAD"/>
    <w:rsid w:val="00684AB4"/>
    <w:rsid w:val="006D406F"/>
    <w:rsid w:val="006D6EC6"/>
    <w:rsid w:val="00710732"/>
    <w:rsid w:val="007639C4"/>
    <w:rsid w:val="007823D5"/>
    <w:rsid w:val="00796912"/>
    <w:rsid w:val="007F6754"/>
    <w:rsid w:val="00813A53"/>
    <w:rsid w:val="00821B09"/>
    <w:rsid w:val="008274F0"/>
    <w:rsid w:val="00855177"/>
    <w:rsid w:val="008555C8"/>
    <w:rsid w:val="00880D32"/>
    <w:rsid w:val="008A2487"/>
    <w:rsid w:val="009072EF"/>
    <w:rsid w:val="00914D53"/>
    <w:rsid w:val="0093598A"/>
    <w:rsid w:val="00936E71"/>
    <w:rsid w:val="00951710"/>
    <w:rsid w:val="00982232"/>
    <w:rsid w:val="00992299"/>
    <w:rsid w:val="009D3B76"/>
    <w:rsid w:val="00A1280B"/>
    <w:rsid w:val="00A229FD"/>
    <w:rsid w:val="00A33520"/>
    <w:rsid w:val="00A525C7"/>
    <w:rsid w:val="00A87C8F"/>
    <w:rsid w:val="00AA56BA"/>
    <w:rsid w:val="00AC52E8"/>
    <w:rsid w:val="00AD52C0"/>
    <w:rsid w:val="00AF362E"/>
    <w:rsid w:val="00B60162"/>
    <w:rsid w:val="00B67381"/>
    <w:rsid w:val="00B77C62"/>
    <w:rsid w:val="00B9760D"/>
    <w:rsid w:val="00BA4B31"/>
    <w:rsid w:val="00BB4B46"/>
    <w:rsid w:val="00BC1578"/>
    <w:rsid w:val="00BD086B"/>
    <w:rsid w:val="00BD31F6"/>
    <w:rsid w:val="00BD3403"/>
    <w:rsid w:val="00BF0B27"/>
    <w:rsid w:val="00C16E78"/>
    <w:rsid w:val="00C21779"/>
    <w:rsid w:val="00C47FB4"/>
    <w:rsid w:val="00C60AEA"/>
    <w:rsid w:val="00C959F5"/>
    <w:rsid w:val="00CB3E37"/>
    <w:rsid w:val="00CF2D00"/>
    <w:rsid w:val="00D5713A"/>
    <w:rsid w:val="00D90EA8"/>
    <w:rsid w:val="00DC2925"/>
    <w:rsid w:val="00DE3942"/>
    <w:rsid w:val="00E11222"/>
    <w:rsid w:val="00E85FFF"/>
    <w:rsid w:val="00E87F85"/>
    <w:rsid w:val="00E933A6"/>
    <w:rsid w:val="00EC098A"/>
    <w:rsid w:val="00EF7496"/>
    <w:rsid w:val="00F02551"/>
    <w:rsid w:val="00F070FC"/>
    <w:rsid w:val="00F21902"/>
    <w:rsid w:val="00F254A3"/>
    <w:rsid w:val="00F25554"/>
    <w:rsid w:val="00F32163"/>
    <w:rsid w:val="00F357C6"/>
    <w:rsid w:val="00F959E0"/>
    <w:rsid w:val="00FF3031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CE0E0-649C-42A9-AA0A-DC33BF38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F0"/>
  </w:style>
  <w:style w:type="paragraph" w:styleId="Footer">
    <w:name w:val="footer"/>
    <w:basedOn w:val="Normal"/>
    <w:link w:val="FooterChar"/>
    <w:uiPriority w:val="99"/>
    <w:unhideWhenUsed/>
    <w:rsid w:val="00827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F0"/>
  </w:style>
  <w:style w:type="paragraph" w:styleId="NoSpacing">
    <w:name w:val="No Spacing"/>
    <w:uiPriority w:val="1"/>
    <w:qFormat/>
    <w:rsid w:val="009D3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F015FFDD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Chaganti</dc:creator>
  <cp:keywords/>
  <dc:description/>
  <cp:lastModifiedBy>Ravi Chaganti</cp:lastModifiedBy>
  <cp:revision>4</cp:revision>
  <dcterms:created xsi:type="dcterms:W3CDTF">2014-04-05T02:11:00Z</dcterms:created>
  <dcterms:modified xsi:type="dcterms:W3CDTF">2014-04-05T03:01:00Z</dcterms:modified>
</cp:coreProperties>
</file>